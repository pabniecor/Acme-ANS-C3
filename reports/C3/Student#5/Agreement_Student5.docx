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C8738" w14:textId="77777777" w:rsidR="00F0169B" w:rsidRDefault="00000000">
      <w:r>
        <w:rPr>
          <w:b/>
          <w:bCs/>
        </w:rPr>
        <w:t>Acuerdo de Permiso de Uso de Código</w:t>
      </w:r>
    </w:p>
    <w:p w14:paraId="143C4E81" w14:textId="77777777" w:rsidR="00F0169B" w:rsidRDefault="00000000">
      <w:r>
        <w:t xml:space="preserve">Yo, Samuel Granado Oliva, como miembro del grupo de trabajo C2.008, declaro que otorgo permiso a los demás integrantes del grupo para utilizar el código que he desarrollado e implementado en el marco de este proyecto, con fines académicos, colaborativos o de desarrollo </w:t>
      </w:r>
      <w:proofErr w:type="gramStart"/>
      <w:r>
        <w:t>del mismo</w:t>
      </w:r>
      <w:proofErr w:type="gramEnd"/>
      <w:r>
        <w:t xml:space="preserve"> de cara a la tercera convocatoria.</w:t>
      </w:r>
    </w:p>
    <w:p w14:paraId="689C7890" w14:textId="77777777" w:rsidR="00F0169B" w:rsidRDefault="00000000">
      <w:r>
        <w:t>Este permiso aplica únicamente al contexto del proyecto mencionado y no implica una cesión de derechos fuera del mismo.</w:t>
      </w:r>
    </w:p>
    <w:p w14:paraId="55CA1403" w14:textId="77777777" w:rsidR="00F0169B" w:rsidRDefault="00000000">
      <w:r>
        <w:t>Fecha: 21/08/2025</w:t>
      </w:r>
    </w:p>
    <w:p w14:paraId="446E9FEA" w14:textId="77777777" w:rsidR="00F0169B" w:rsidRDefault="00000000">
      <w:r>
        <w:t>Firma:</w:t>
      </w:r>
    </w:p>
    <w:p w14:paraId="62F9B244" w14:textId="77777777" w:rsidR="00F0169B" w:rsidRDefault="00000000">
      <w:r>
        <w:rPr>
          <w:noProof/>
        </w:rPr>
        <w:drawing>
          <wp:inline distT="0" distB="0" distL="0" distR="0" wp14:anchorId="3D58A8CD" wp14:editId="0D50A4CE">
            <wp:extent cx="1980745" cy="705002"/>
            <wp:effectExtent l="0" t="0" r="455" b="0"/>
            <wp:docPr id="1068330158" name="Imagen 254700853" descr="A black line drawing of a plane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0745" cy="70500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br/>
        <w:t xml:space="preserve"> Nombre: Samuel Granado Oliva</w:t>
      </w:r>
    </w:p>
    <w:p w14:paraId="2038C7E0" w14:textId="77777777" w:rsidR="00F0169B" w:rsidRDefault="00F0169B"/>
    <w:sectPr w:rsidR="00F0169B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FF219D" w14:textId="77777777" w:rsidR="00E0439C" w:rsidRDefault="00E0439C">
      <w:pPr>
        <w:spacing w:after="0" w:line="240" w:lineRule="auto"/>
      </w:pPr>
      <w:r>
        <w:separator/>
      </w:r>
    </w:p>
  </w:endnote>
  <w:endnote w:type="continuationSeparator" w:id="0">
    <w:p w14:paraId="764B0EF6" w14:textId="77777777" w:rsidR="00E0439C" w:rsidRDefault="00E04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65DEA1" w14:textId="77777777" w:rsidR="00E0439C" w:rsidRDefault="00E0439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355586E" w14:textId="77777777" w:rsidR="00E0439C" w:rsidRDefault="00E04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0169B"/>
    <w:rsid w:val="005A0315"/>
    <w:rsid w:val="00E0439C"/>
    <w:rsid w:val="00F0169B"/>
    <w:rsid w:val="00F1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9CF70"/>
  <w15:docId w15:val="{94454135-128E-4AB2-8B96-1682F9103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Times New Roman"/>
        <w:sz w:val="22"/>
        <w:szCs w:val="22"/>
        <w:lang w:val="es-ES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kern w:val="3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448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GRANADO OLIVA</dc:creator>
  <dc:description/>
  <cp:lastModifiedBy>SAMUEL GRANADO OLIVA</cp:lastModifiedBy>
  <cp:revision>2</cp:revision>
  <dcterms:created xsi:type="dcterms:W3CDTF">2025-08-21T14:35:00Z</dcterms:created>
  <dcterms:modified xsi:type="dcterms:W3CDTF">2025-08-21T14:35:00Z</dcterms:modified>
</cp:coreProperties>
</file>